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9B7" w:rsidRPr="001565A0" w:rsidRDefault="003B19B7" w:rsidP="005218A0">
      <w:pPr>
        <w:rPr>
          <w:rFonts w:ascii="华文中宋" w:eastAsia="华文中宋" w:hAnsi="华文中宋"/>
          <w:b/>
          <w:bCs/>
          <w:sz w:val="32"/>
          <w:szCs w:val="32"/>
        </w:rPr>
      </w:pPr>
      <w:r w:rsidRPr="001565A0">
        <w:rPr>
          <w:rFonts w:ascii="华文中宋" w:eastAsia="华文中宋" w:hAnsi="华文中宋" w:hint="eastAsia"/>
          <w:b/>
          <w:sz w:val="32"/>
          <w:szCs w:val="32"/>
        </w:rPr>
        <w:t>清华大学</w:t>
      </w:r>
      <w:r w:rsidRPr="001565A0">
        <w:rPr>
          <w:rFonts w:ascii="华文中宋" w:eastAsia="华文中宋" w:hAnsi="华文中宋" w:hint="eastAsia"/>
          <w:b/>
          <w:bCs/>
          <w:sz w:val="32"/>
          <w:szCs w:val="32"/>
        </w:rPr>
        <w:t>第</w:t>
      </w:r>
      <w:r w:rsidR="00F17428">
        <w:rPr>
          <w:rFonts w:ascii="华文中宋" w:eastAsia="华文中宋" w:hAnsi="华文中宋" w:hint="eastAsia"/>
          <w:b/>
          <w:bCs/>
          <w:sz w:val="32"/>
          <w:szCs w:val="32"/>
        </w:rPr>
        <w:t>三十</w:t>
      </w:r>
      <w:r w:rsidR="004F6792">
        <w:rPr>
          <w:rFonts w:ascii="华文中宋" w:eastAsia="华文中宋" w:hAnsi="华文中宋" w:hint="eastAsia"/>
          <w:b/>
          <w:bCs/>
          <w:sz w:val="32"/>
          <w:szCs w:val="32"/>
        </w:rPr>
        <w:t>六</w:t>
      </w:r>
      <w:r w:rsidRPr="001565A0">
        <w:rPr>
          <w:rFonts w:ascii="华文中宋" w:eastAsia="华文中宋" w:hAnsi="华文中宋" w:hint="eastAsia"/>
          <w:b/>
          <w:bCs/>
          <w:sz w:val="32"/>
          <w:szCs w:val="32"/>
        </w:rPr>
        <w:t>届“挑战杯”学生课外学术科技作品竞赛</w:t>
      </w:r>
    </w:p>
    <w:p w:rsidR="003B19B7" w:rsidRDefault="003B19B7" w:rsidP="003B19B7">
      <w:pPr>
        <w:jc w:val="center"/>
        <w:rPr>
          <w:rFonts w:ascii="华文中宋" w:eastAsia="华文中宋" w:hAnsi="华文中宋"/>
          <w:b/>
          <w:sz w:val="32"/>
          <w:szCs w:val="32"/>
        </w:rPr>
      </w:pPr>
      <w:r w:rsidRPr="001565A0">
        <w:rPr>
          <w:rFonts w:ascii="华文中宋" w:eastAsia="华文中宋" w:hAnsi="华文中宋" w:hint="eastAsia"/>
          <w:b/>
          <w:sz w:val="32"/>
          <w:szCs w:val="32"/>
        </w:rPr>
        <w:t>往届作品改进参赛资格审查表</w:t>
      </w:r>
    </w:p>
    <w:p w:rsidR="00636983" w:rsidRPr="001565A0" w:rsidRDefault="00636983" w:rsidP="003B19B7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2"/>
        <w:gridCol w:w="6374"/>
      </w:tblGrid>
      <w:tr w:rsidR="003B19B7" w:rsidTr="003F6D3E">
        <w:trPr>
          <w:trHeight w:val="810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B19B7" w:rsidRPr="001565A0" w:rsidRDefault="003B19B7" w:rsidP="00977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565A0">
              <w:rPr>
                <w:rFonts w:ascii="宋体" w:hAnsi="宋体" w:hint="eastAsia"/>
                <w:sz w:val="28"/>
                <w:szCs w:val="28"/>
              </w:rPr>
              <w:t>参赛作品名称</w:t>
            </w:r>
          </w:p>
        </w:tc>
        <w:tc>
          <w:tcPr>
            <w:tcW w:w="6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9B7" w:rsidRPr="001565A0" w:rsidRDefault="003B19B7" w:rsidP="00977DF4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B19B7" w:rsidTr="003F6D3E">
        <w:trPr>
          <w:trHeight w:val="1031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B19B7" w:rsidRPr="001565A0" w:rsidRDefault="003B19B7" w:rsidP="00977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565A0">
              <w:rPr>
                <w:rFonts w:ascii="宋体" w:hAnsi="宋体" w:hint="eastAsia"/>
                <w:sz w:val="28"/>
                <w:szCs w:val="28"/>
              </w:rPr>
              <w:t>往届作品名称</w:t>
            </w:r>
          </w:p>
        </w:tc>
        <w:tc>
          <w:tcPr>
            <w:tcW w:w="6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B19B7" w:rsidRPr="00B218E8" w:rsidRDefault="00B218E8" w:rsidP="00B218E8">
            <w:pPr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（</w:t>
            </w:r>
            <w:r w:rsidR="003B19B7"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如曾多次参赛，以最近一次参赛名称为准</w:t>
            </w:r>
            <w:r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）</w:t>
            </w:r>
          </w:p>
        </w:tc>
      </w:tr>
      <w:tr w:rsidR="003B19B7" w:rsidRPr="00B218E8" w:rsidTr="003F6D3E">
        <w:trPr>
          <w:trHeight w:val="990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3B19B7" w:rsidRPr="001565A0" w:rsidRDefault="003B19B7" w:rsidP="00977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565A0">
              <w:rPr>
                <w:rFonts w:ascii="宋体" w:hAnsi="宋体" w:hint="eastAsia"/>
                <w:sz w:val="28"/>
                <w:szCs w:val="28"/>
              </w:rPr>
              <w:t>参赛历史</w:t>
            </w:r>
          </w:p>
        </w:tc>
        <w:tc>
          <w:tcPr>
            <w:tcW w:w="657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3B19B7" w:rsidRPr="00D51743" w:rsidRDefault="00B218E8" w:rsidP="00B218E8">
            <w:pPr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（曾经参与过的</w:t>
            </w:r>
            <w:proofErr w:type="gramStart"/>
            <w:r w:rsidR="003B19B7"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挑战杯</w:t>
            </w: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届数</w:t>
            </w:r>
            <w:proofErr w:type="gramEnd"/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）</w:t>
            </w:r>
          </w:p>
        </w:tc>
      </w:tr>
      <w:tr w:rsidR="003B19B7" w:rsidRPr="004F5067" w:rsidTr="003F6D3E">
        <w:trPr>
          <w:trHeight w:val="435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B19B7" w:rsidRPr="00E02B8B" w:rsidRDefault="003B19B7" w:rsidP="00990205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E02B8B">
              <w:rPr>
                <w:rFonts w:ascii="宋体" w:hAnsi="宋体" w:hint="eastAsia"/>
                <w:b/>
                <w:sz w:val="28"/>
                <w:szCs w:val="28"/>
              </w:rPr>
              <w:t>据《清华大学第</w:t>
            </w:r>
            <w:r w:rsidR="00990205">
              <w:rPr>
                <w:rFonts w:ascii="宋体" w:hAnsi="宋体" w:hint="eastAsia"/>
                <w:b/>
                <w:sz w:val="28"/>
                <w:szCs w:val="28"/>
              </w:rPr>
              <w:t>三十</w:t>
            </w:r>
            <w:r w:rsidR="004F6792">
              <w:rPr>
                <w:rFonts w:ascii="宋体" w:hAnsi="宋体" w:hint="eastAsia"/>
                <w:b/>
                <w:sz w:val="28"/>
                <w:szCs w:val="28"/>
              </w:rPr>
              <w:t>六</w:t>
            </w:r>
            <w:r w:rsidR="00771DDC">
              <w:rPr>
                <w:rFonts w:ascii="宋体" w:hAnsi="宋体" w:hint="eastAsia"/>
                <w:b/>
                <w:sz w:val="28"/>
                <w:szCs w:val="28"/>
              </w:rPr>
              <w:t>届挑战杯竞赛章</w:t>
            </w:r>
            <w:bookmarkStart w:id="0" w:name="_GoBack"/>
            <w:bookmarkEnd w:id="0"/>
            <w:r w:rsidR="006C0B6C">
              <w:rPr>
                <w:rFonts w:ascii="宋体" w:hAnsi="宋体" w:hint="eastAsia"/>
                <w:b/>
                <w:sz w:val="28"/>
                <w:szCs w:val="28"/>
              </w:rPr>
              <w:t>程》第三章第十六</w:t>
            </w:r>
            <w:r w:rsidRPr="00E02B8B">
              <w:rPr>
                <w:rFonts w:ascii="宋体" w:hAnsi="宋体" w:hint="eastAsia"/>
                <w:b/>
                <w:sz w:val="28"/>
                <w:szCs w:val="28"/>
              </w:rPr>
              <w:t>条，往届参赛作品，需有重大改进和提高，方可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参与本届</w:t>
            </w:r>
            <w:r w:rsidRPr="00E02B8B">
              <w:rPr>
                <w:rFonts w:ascii="宋体" w:hAnsi="宋体" w:hint="eastAsia"/>
                <w:b/>
                <w:sz w:val="28"/>
                <w:szCs w:val="28"/>
              </w:rPr>
              <w:t>挑战杯评审。</w:t>
            </w:r>
          </w:p>
        </w:tc>
      </w:tr>
      <w:tr w:rsidR="003B19B7" w:rsidTr="003F6D3E">
        <w:trPr>
          <w:trHeight w:val="4601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B19B7" w:rsidRPr="001565A0" w:rsidRDefault="003B19B7" w:rsidP="00977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565A0">
              <w:rPr>
                <w:rFonts w:ascii="宋体" w:hAnsi="宋体" w:hint="eastAsia"/>
                <w:sz w:val="28"/>
                <w:szCs w:val="28"/>
              </w:rPr>
              <w:t>作品改进情况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B19B7" w:rsidRPr="00B218E8" w:rsidRDefault="00B218E8" w:rsidP="00B218E8">
            <w:pPr>
              <w:rPr>
                <w:rFonts w:ascii="仿宋" w:eastAsia="仿宋" w:hAnsi="仿宋"/>
                <w:color w:val="000000" w:themeColor="text1"/>
                <w:sz w:val="22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（</w:t>
            </w:r>
            <w:r w:rsidR="005218A0"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请阐述作品和往届参赛时相比，有</w:t>
            </w:r>
            <w:r w:rsidR="003B19B7"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哪些地方做出了改进</w:t>
            </w: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）</w:t>
            </w:r>
          </w:p>
        </w:tc>
      </w:tr>
      <w:tr w:rsidR="003B19B7" w:rsidTr="003F6D3E">
        <w:trPr>
          <w:trHeight w:val="1289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B19B7" w:rsidRPr="001565A0" w:rsidRDefault="003B19B7" w:rsidP="00977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565A0">
              <w:rPr>
                <w:rFonts w:ascii="宋体" w:hAnsi="宋体" w:hint="eastAsia"/>
                <w:sz w:val="28"/>
                <w:szCs w:val="28"/>
              </w:rPr>
              <w:t>指导老师签字</w:t>
            </w:r>
          </w:p>
        </w:tc>
        <w:tc>
          <w:tcPr>
            <w:tcW w:w="6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B7" w:rsidRPr="00D51743" w:rsidRDefault="00B218E8" w:rsidP="00B218E8">
            <w:pPr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（</w:t>
            </w:r>
            <w:r w:rsidR="003B19B7"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电子版请</w:t>
            </w: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勿填写老师姓名）</w:t>
            </w:r>
          </w:p>
        </w:tc>
      </w:tr>
      <w:tr w:rsidR="003B19B7" w:rsidTr="003F6D3E">
        <w:trPr>
          <w:trHeight w:val="1419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36983" w:rsidRDefault="00097230" w:rsidP="00977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097230">
              <w:rPr>
                <w:rFonts w:ascii="宋体" w:hAnsi="宋体" w:hint="eastAsia"/>
                <w:sz w:val="28"/>
                <w:szCs w:val="28"/>
              </w:rPr>
              <w:t>评审委员会</w:t>
            </w:r>
          </w:p>
          <w:p w:rsidR="003B19B7" w:rsidRPr="001565A0" w:rsidRDefault="00097230" w:rsidP="00977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097230">
              <w:rPr>
                <w:rFonts w:ascii="宋体" w:hAnsi="宋体" w:hint="eastAsia"/>
                <w:sz w:val="28"/>
                <w:szCs w:val="28"/>
              </w:rPr>
              <w:t>主任</w:t>
            </w:r>
            <w:r w:rsidR="003B19B7" w:rsidRPr="001565A0">
              <w:rPr>
                <w:rFonts w:ascii="宋体" w:hAnsi="宋体" w:hint="eastAsia"/>
                <w:sz w:val="28"/>
                <w:szCs w:val="28"/>
              </w:rPr>
              <w:t>签字</w:t>
            </w:r>
          </w:p>
        </w:tc>
        <w:tc>
          <w:tcPr>
            <w:tcW w:w="6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B7" w:rsidRPr="00D51743" w:rsidRDefault="00B218E8" w:rsidP="00B218E8">
            <w:pPr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（</w:t>
            </w:r>
            <w:r w:rsidR="003B19B7"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电子版请</w:t>
            </w: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勿填写老师姓名）</w:t>
            </w:r>
          </w:p>
        </w:tc>
      </w:tr>
    </w:tbl>
    <w:p w:rsidR="00E053EF" w:rsidRPr="00CE67B1" w:rsidRDefault="00E053EF">
      <w:pPr>
        <w:rPr>
          <w:szCs w:val="30"/>
        </w:rPr>
      </w:pPr>
    </w:p>
    <w:sectPr w:rsidR="00E053EF" w:rsidRPr="00CE67B1" w:rsidSect="00E053EF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2B6" w:rsidRDefault="007812B6" w:rsidP="0048224A">
      <w:r>
        <w:separator/>
      </w:r>
    </w:p>
  </w:endnote>
  <w:endnote w:type="continuationSeparator" w:id="0">
    <w:p w:rsidR="007812B6" w:rsidRDefault="007812B6" w:rsidP="0048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983" w:rsidRDefault="0048224A" w:rsidP="0048224A">
    <w:pPr>
      <w:jc w:val="right"/>
      <w:rPr>
        <w:rFonts w:ascii="Cambria" w:hAnsi="Cambria"/>
        <w:color w:val="823F98"/>
        <w:sz w:val="16"/>
      </w:rPr>
    </w:pPr>
    <w:r w:rsidRPr="00A21F33">
      <w:rPr>
        <w:rFonts w:ascii="Cambria" w:hAnsi="Cambria" w:hint="eastAsia"/>
        <w:color w:val="823F98"/>
        <w:sz w:val="16"/>
      </w:rPr>
      <w:t>清华大学紫荆综合服务楼</w:t>
    </w:r>
    <w:r w:rsidRPr="00A21F33">
      <w:rPr>
        <w:rFonts w:ascii="Cambria" w:hAnsi="Cambria" w:hint="eastAsia"/>
        <w:color w:val="823F98"/>
        <w:sz w:val="16"/>
      </w:rPr>
      <w:t>311</w:t>
    </w:r>
    <w:r w:rsidRPr="00A21F33">
      <w:rPr>
        <w:rFonts w:ascii="Cambria" w:hAnsi="Cambria" w:hint="eastAsia"/>
        <w:color w:val="823F98"/>
        <w:sz w:val="16"/>
      </w:rPr>
      <w:t>室</w:t>
    </w:r>
  </w:p>
  <w:p w:rsidR="0048224A" w:rsidRPr="00A21F33" w:rsidRDefault="003F6D3E" w:rsidP="0048224A">
    <w:pPr>
      <w:jc w:val="right"/>
      <w:rPr>
        <w:rFonts w:ascii="Cambria" w:hAnsi="Cambria"/>
        <w:color w:val="823F98"/>
        <w:sz w:val="22"/>
      </w:rPr>
    </w:pPr>
    <w:r>
      <w:rPr>
        <w:rFonts w:ascii="Cambria" w:hAnsi="Cambria" w:hint="eastAsia"/>
        <w:color w:val="823F98"/>
        <w:sz w:val="16"/>
      </w:rPr>
      <w:t>校学生科协挑战杯部公邮：</w:t>
    </w:r>
    <w:r w:rsidR="0048224A">
      <w:rPr>
        <w:rFonts w:ascii="Cambria" w:hAnsi="Cambria" w:hint="eastAsia"/>
        <w:color w:val="823F98"/>
        <w:sz w:val="16"/>
      </w:rPr>
      <w:t>t</w:t>
    </w:r>
    <w:r w:rsidR="00636983">
      <w:rPr>
        <w:rFonts w:ascii="Cambria" w:hAnsi="Cambria" w:hint="eastAsia"/>
        <w:color w:val="823F98"/>
        <w:sz w:val="16"/>
      </w:rPr>
      <w:t>husasttz@163.com</w:t>
    </w:r>
  </w:p>
  <w:p w:rsidR="0048224A" w:rsidRPr="0048224A" w:rsidRDefault="0048224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2B6" w:rsidRDefault="007812B6" w:rsidP="0048224A">
      <w:r>
        <w:separator/>
      </w:r>
    </w:p>
  </w:footnote>
  <w:footnote w:type="continuationSeparator" w:id="0">
    <w:p w:rsidR="007812B6" w:rsidRDefault="007812B6" w:rsidP="00482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24A" w:rsidRPr="00767E9C" w:rsidRDefault="005218A0" w:rsidP="0048224A">
    <w:pPr>
      <w:pStyle w:val="a3"/>
      <w:pBdr>
        <w:bottom w:val="single" w:sz="6" w:space="0" w:color="auto"/>
      </w:pBdr>
      <w:jc w:val="left"/>
      <w:rPr>
        <w:rFonts w:ascii="Cambria" w:hAnsi="Cambria"/>
        <w:color w:val="823F98"/>
        <w:sz w:val="24"/>
        <w:szCs w:val="24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-574675</wp:posOffset>
          </wp:positionH>
          <wp:positionV relativeFrom="paragraph">
            <wp:posOffset>-176530</wp:posOffset>
          </wp:positionV>
          <wp:extent cx="446405" cy="574040"/>
          <wp:effectExtent l="0" t="0" r="0" b="0"/>
          <wp:wrapNone/>
          <wp:docPr id="2" name="图片 1" descr="图片2挑战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图片2挑战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405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8224A" w:rsidRPr="00A21F33">
      <w:rPr>
        <w:rFonts w:ascii="Cambria" w:hAnsi="Cambria" w:hint="eastAsia"/>
        <w:color w:val="823F98"/>
        <w:sz w:val="24"/>
        <w:szCs w:val="24"/>
      </w:rPr>
      <w:t>清华大学</w:t>
    </w:r>
    <w:r w:rsidR="00742BAB">
      <w:rPr>
        <w:rFonts w:ascii="Cambria" w:hAnsi="Cambria" w:hint="eastAsia"/>
        <w:color w:val="823F98"/>
        <w:sz w:val="24"/>
        <w:szCs w:val="24"/>
      </w:rPr>
      <w:t>第</w:t>
    </w:r>
    <w:r w:rsidR="00F17428">
      <w:rPr>
        <w:rFonts w:ascii="Cambria" w:hAnsi="Cambria" w:hint="eastAsia"/>
        <w:color w:val="823F98"/>
        <w:sz w:val="24"/>
        <w:szCs w:val="24"/>
      </w:rPr>
      <w:t>三十</w:t>
    </w:r>
    <w:r w:rsidR="004F6792">
      <w:rPr>
        <w:rFonts w:ascii="Cambria" w:hAnsi="Cambria" w:hint="eastAsia"/>
        <w:color w:val="823F98"/>
        <w:sz w:val="24"/>
        <w:szCs w:val="24"/>
      </w:rPr>
      <w:t>六</w:t>
    </w:r>
    <w:r w:rsidR="0048224A">
      <w:rPr>
        <w:rFonts w:ascii="Cambria" w:hAnsi="Cambria" w:hint="eastAsia"/>
        <w:color w:val="823F98"/>
        <w:sz w:val="24"/>
        <w:szCs w:val="24"/>
      </w:rPr>
      <w:t>届“挑战杯”学生课外学术科技作品竞赛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B7"/>
    <w:rsid w:val="00097230"/>
    <w:rsid w:val="001842C1"/>
    <w:rsid w:val="002E0D10"/>
    <w:rsid w:val="00326436"/>
    <w:rsid w:val="00347949"/>
    <w:rsid w:val="003B19B7"/>
    <w:rsid w:val="003F6D3E"/>
    <w:rsid w:val="004015E9"/>
    <w:rsid w:val="0048224A"/>
    <w:rsid w:val="004934F2"/>
    <w:rsid w:val="004F5067"/>
    <w:rsid w:val="004F6792"/>
    <w:rsid w:val="005145D6"/>
    <w:rsid w:val="005218A0"/>
    <w:rsid w:val="005F3073"/>
    <w:rsid w:val="00636983"/>
    <w:rsid w:val="006C0B6C"/>
    <w:rsid w:val="006E00C2"/>
    <w:rsid w:val="00735C4B"/>
    <w:rsid w:val="00742BAB"/>
    <w:rsid w:val="00771DDC"/>
    <w:rsid w:val="007812B6"/>
    <w:rsid w:val="008805E4"/>
    <w:rsid w:val="00910441"/>
    <w:rsid w:val="00926028"/>
    <w:rsid w:val="00942643"/>
    <w:rsid w:val="009659BF"/>
    <w:rsid w:val="00972091"/>
    <w:rsid w:val="00977DF4"/>
    <w:rsid w:val="00990205"/>
    <w:rsid w:val="009B54EB"/>
    <w:rsid w:val="009C4034"/>
    <w:rsid w:val="00A67707"/>
    <w:rsid w:val="00B218E8"/>
    <w:rsid w:val="00B4464B"/>
    <w:rsid w:val="00BA0736"/>
    <w:rsid w:val="00BE0C97"/>
    <w:rsid w:val="00BF17BA"/>
    <w:rsid w:val="00CE67B1"/>
    <w:rsid w:val="00D7306A"/>
    <w:rsid w:val="00E053EF"/>
    <w:rsid w:val="00ED1CEF"/>
    <w:rsid w:val="00F17428"/>
    <w:rsid w:val="00F23B9F"/>
    <w:rsid w:val="00F43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541059-E368-4F58-9B75-32EEFDF4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9B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4822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4822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224A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4822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1038;&#20250;&#24037;&#20316;\28th&#26657;&#31185;&#21327;\09~10&#25361;&#25112;&#26479;\&#8220;&#25361;&#25112;&#26479;&#8221;&#35780;&#23457;\&#19968;&#36718;&#35780;&#23457;\&#21457;&#25918;&#33267;&#38498;&#31995;&#25991;&#20214;\&#28165;&#21326;&#22823;&#23398;&#31532;28&#23626;&#25361;&#25112;&#2647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清华大学第28届挑战杯.dot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>番茄花园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周成双</cp:lastModifiedBy>
  <cp:revision>4</cp:revision>
  <dcterms:created xsi:type="dcterms:W3CDTF">2016-11-18T14:35:00Z</dcterms:created>
  <dcterms:modified xsi:type="dcterms:W3CDTF">2017-12-13T12:00:00Z</dcterms:modified>
</cp:coreProperties>
</file>