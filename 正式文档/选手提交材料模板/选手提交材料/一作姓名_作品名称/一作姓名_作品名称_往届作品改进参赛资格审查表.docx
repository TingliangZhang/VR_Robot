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B7" w:rsidRPr="001565A0" w:rsidRDefault="003B19B7" w:rsidP="009F0FC4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  <w:r w:rsidRPr="001565A0">
        <w:rPr>
          <w:rFonts w:ascii="华文中宋" w:eastAsia="华文中宋" w:hAnsi="华文中宋" w:hint="eastAsia"/>
          <w:b/>
          <w:sz w:val="32"/>
          <w:szCs w:val="32"/>
        </w:rPr>
        <w:t>清华大学</w:t>
      </w:r>
      <w:r w:rsidRPr="001565A0">
        <w:rPr>
          <w:rFonts w:ascii="华文中宋" w:eastAsia="华文中宋" w:hAnsi="华文中宋" w:hint="eastAsia"/>
          <w:b/>
          <w:bCs/>
          <w:sz w:val="32"/>
          <w:szCs w:val="32"/>
        </w:rPr>
        <w:t>第</w:t>
      </w:r>
      <w:r w:rsidR="00F17428">
        <w:rPr>
          <w:rFonts w:ascii="华文中宋" w:eastAsia="华文中宋" w:hAnsi="华文中宋" w:hint="eastAsia"/>
          <w:b/>
          <w:bCs/>
          <w:sz w:val="32"/>
          <w:szCs w:val="32"/>
        </w:rPr>
        <w:t>三十</w:t>
      </w:r>
      <w:r w:rsidR="00A62DE9">
        <w:rPr>
          <w:rFonts w:ascii="华文中宋" w:eastAsia="华文中宋" w:hAnsi="华文中宋" w:hint="eastAsia"/>
          <w:b/>
          <w:bCs/>
          <w:sz w:val="32"/>
          <w:szCs w:val="32"/>
        </w:rPr>
        <w:t>六</w:t>
      </w:r>
      <w:r w:rsidRPr="001565A0">
        <w:rPr>
          <w:rFonts w:ascii="华文中宋" w:eastAsia="华文中宋" w:hAnsi="华文中宋" w:hint="eastAsia"/>
          <w:b/>
          <w:bCs/>
          <w:sz w:val="32"/>
          <w:szCs w:val="32"/>
        </w:rPr>
        <w:t>届“挑战杯”学生课外学</w:t>
      </w:r>
      <w:bookmarkStart w:id="0" w:name="_GoBack"/>
      <w:bookmarkEnd w:id="0"/>
      <w:r w:rsidRPr="001565A0">
        <w:rPr>
          <w:rFonts w:ascii="华文中宋" w:eastAsia="华文中宋" w:hAnsi="华文中宋" w:hint="eastAsia"/>
          <w:b/>
          <w:bCs/>
          <w:sz w:val="32"/>
          <w:szCs w:val="32"/>
        </w:rPr>
        <w:t>术科技作品竞赛</w:t>
      </w:r>
    </w:p>
    <w:p w:rsidR="003B19B7" w:rsidRDefault="003B19B7" w:rsidP="003B19B7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1565A0">
        <w:rPr>
          <w:rFonts w:ascii="华文中宋" w:eastAsia="华文中宋" w:hAnsi="华文中宋" w:hint="eastAsia"/>
          <w:b/>
          <w:sz w:val="32"/>
          <w:szCs w:val="32"/>
        </w:rPr>
        <w:t>往届作品改进参赛资格审查表</w:t>
      </w:r>
    </w:p>
    <w:p w:rsidR="00636983" w:rsidRPr="001565A0" w:rsidRDefault="00636983" w:rsidP="003B19B7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3B19B7" w:rsidTr="00636983">
        <w:trPr>
          <w:trHeight w:val="81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参赛作品名称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B19B7" w:rsidTr="00636983">
        <w:trPr>
          <w:trHeight w:val="10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往届作品名称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9B7" w:rsidRPr="00B218E8" w:rsidRDefault="00B218E8" w:rsidP="00B218E8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如曾多次参赛，以最近一次参赛名称为准</w:t>
            </w:r>
            <w:r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RPr="00B218E8" w:rsidTr="00636983">
        <w:trPr>
          <w:trHeight w:val="99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参赛历史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（曾经参与过的</w:t>
            </w:r>
            <w:proofErr w:type="gramStart"/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挑战杯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届数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RPr="004F5067" w:rsidTr="00977DF4">
        <w:trPr>
          <w:trHeight w:val="435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B19B7" w:rsidRPr="00E02B8B" w:rsidRDefault="003B19B7" w:rsidP="0003327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据《清华大学第</w:t>
            </w:r>
            <w:r w:rsidR="00990205">
              <w:rPr>
                <w:rFonts w:ascii="宋体" w:hAnsi="宋体" w:hint="eastAsia"/>
                <w:b/>
                <w:sz w:val="28"/>
                <w:szCs w:val="28"/>
              </w:rPr>
              <w:t>三十</w:t>
            </w:r>
            <w:r w:rsidR="00A62DE9">
              <w:rPr>
                <w:rFonts w:ascii="宋体" w:hAnsi="宋体" w:hint="eastAsia"/>
                <w:b/>
                <w:sz w:val="28"/>
                <w:szCs w:val="28"/>
              </w:rPr>
              <w:t>六</w:t>
            </w:r>
            <w:r w:rsidR="004F5067">
              <w:rPr>
                <w:rFonts w:ascii="宋体" w:hAnsi="宋体" w:hint="eastAsia"/>
                <w:b/>
                <w:sz w:val="28"/>
                <w:szCs w:val="28"/>
              </w:rPr>
              <w:t>届</w:t>
            </w:r>
            <w:r w:rsidR="00033270">
              <w:rPr>
                <w:rFonts w:ascii="宋体" w:hAnsi="宋体" w:hint="eastAsia"/>
                <w:b/>
                <w:sz w:val="28"/>
                <w:szCs w:val="28"/>
              </w:rPr>
              <w:t>“挑战杯”</w:t>
            </w:r>
            <w:r w:rsidR="004F5067">
              <w:rPr>
                <w:rFonts w:ascii="宋体" w:hAnsi="宋体" w:hint="eastAsia"/>
                <w:b/>
                <w:sz w:val="28"/>
                <w:szCs w:val="28"/>
              </w:rPr>
              <w:t>规程》</w:t>
            </w: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，往届参赛作品，需有重大改进和提高，方可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参与</w:t>
            </w:r>
            <w:proofErr w:type="gramStart"/>
            <w:r>
              <w:rPr>
                <w:rFonts w:ascii="宋体" w:hAnsi="宋体" w:hint="eastAsia"/>
                <w:b/>
                <w:sz w:val="28"/>
                <w:szCs w:val="28"/>
              </w:rPr>
              <w:t>本届</w:t>
            </w: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挑战</w:t>
            </w:r>
            <w:proofErr w:type="gramEnd"/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杯评审。</w:t>
            </w:r>
          </w:p>
        </w:tc>
      </w:tr>
      <w:tr w:rsidR="003B19B7" w:rsidTr="00B218E8">
        <w:trPr>
          <w:trHeight w:val="4601"/>
        </w:trPr>
        <w:tc>
          <w:tcPr>
            <w:tcW w:w="19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作品改进情况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9B7" w:rsidRPr="00B218E8" w:rsidRDefault="00B218E8" w:rsidP="00B218E8">
            <w:pPr>
              <w:rPr>
                <w:rFonts w:ascii="仿宋" w:eastAsia="仿宋" w:hAnsi="仿宋"/>
                <w:color w:val="000000" w:themeColor="text1"/>
                <w:sz w:val="22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5218A0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请阐述作品和往届参赛时相比，有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哪些地方做出了改进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Tr="00636983">
        <w:trPr>
          <w:trHeight w:val="1289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指导老师签字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电子版请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勿填写老师姓名）</w:t>
            </w:r>
          </w:p>
        </w:tc>
      </w:tr>
      <w:tr w:rsidR="003B19B7" w:rsidTr="00636983">
        <w:trPr>
          <w:trHeight w:val="1419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983" w:rsidRDefault="00097230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097230">
              <w:rPr>
                <w:rFonts w:ascii="宋体" w:hAnsi="宋体" w:hint="eastAsia"/>
                <w:sz w:val="28"/>
                <w:szCs w:val="28"/>
              </w:rPr>
              <w:t>评审委员会</w:t>
            </w:r>
          </w:p>
          <w:p w:rsidR="003B19B7" w:rsidRPr="001565A0" w:rsidRDefault="00097230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097230">
              <w:rPr>
                <w:rFonts w:ascii="宋体" w:hAnsi="宋体" w:hint="eastAsia"/>
                <w:sz w:val="28"/>
                <w:szCs w:val="28"/>
              </w:rPr>
              <w:t>主任</w:t>
            </w:r>
            <w:r w:rsidR="003B19B7" w:rsidRPr="001565A0">
              <w:rPr>
                <w:rFonts w:ascii="宋体" w:hAnsi="宋体" w:hint="eastAsia"/>
                <w:sz w:val="28"/>
                <w:szCs w:val="28"/>
              </w:rPr>
              <w:t>签字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电子版请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勿填写老师姓名）</w:t>
            </w:r>
          </w:p>
        </w:tc>
      </w:tr>
    </w:tbl>
    <w:p w:rsidR="00E053EF" w:rsidRPr="00CE67B1" w:rsidRDefault="00E053EF">
      <w:pPr>
        <w:rPr>
          <w:szCs w:val="30"/>
        </w:rPr>
      </w:pPr>
    </w:p>
    <w:sectPr w:rsidR="00E053EF" w:rsidRPr="00CE67B1" w:rsidSect="00E053E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3D" w:rsidRDefault="00A01F3D" w:rsidP="0048224A">
      <w:r>
        <w:separator/>
      </w:r>
    </w:p>
  </w:endnote>
  <w:endnote w:type="continuationSeparator" w:id="0">
    <w:p w:rsidR="00A01F3D" w:rsidRDefault="00A01F3D" w:rsidP="0048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83" w:rsidRDefault="0048224A" w:rsidP="0048224A">
    <w:pPr>
      <w:jc w:val="right"/>
      <w:rPr>
        <w:rFonts w:ascii="Cambria" w:hAnsi="Cambria"/>
        <w:color w:val="823F98"/>
        <w:sz w:val="16"/>
      </w:rPr>
    </w:pPr>
    <w:r w:rsidRPr="00A21F33">
      <w:rPr>
        <w:rFonts w:ascii="Cambria" w:hAnsi="Cambria" w:hint="eastAsia"/>
        <w:color w:val="823F98"/>
        <w:sz w:val="24"/>
      </w:rPr>
      <w:t xml:space="preserve">      </w:t>
    </w:r>
    <w:r w:rsidRPr="00A21F33">
      <w:rPr>
        <w:rFonts w:ascii="Cambria" w:hAnsi="Cambria" w:hint="eastAsia"/>
        <w:color w:val="823F98"/>
        <w:sz w:val="16"/>
      </w:rPr>
      <w:t>清华大学紫荆综合服务楼</w:t>
    </w:r>
    <w:r w:rsidRPr="00A21F33">
      <w:rPr>
        <w:rFonts w:ascii="Cambria" w:hAnsi="Cambria" w:hint="eastAsia"/>
        <w:color w:val="823F98"/>
        <w:sz w:val="16"/>
      </w:rPr>
      <w:t>311</w:t>
    </w:r>
    <w:r w:rsidRPr="00A21F33">
      <w:rPr>
        <w:rFonts w:ascii="Cambria" w:hAnsi="Cambria" w:hint="eastAsia"/>
        <w:color w:val="823F98"/>
        <w:sz w:val="16"/>
      </w:rPr>
      <w:t>室</w:t>
    </w:r>
  </w:p>
  <w:p w:rsidR="0048224A" w:rsidRPr="00A21F33" w:rsidRDefault="0048224A" w:rsidP="0048224A">
    <w:pPr>
      <w:jc w:val="right"/>
      <w:rPr>
        <w:rFonts w:ascii="Cambria" w:hAnsi="Cambria"/>
        <w:color w:val="823F98"/>
        <w:sz w:val="22"/>
      </w:rPr>
    </w:pPr>
    <w:r w:rsidRPr="00A21F33">
      <w:rPr>
        <w:rFonts w:ascii="Cambria" w:hAnsi="Cambria" w:hint="eastAsia"/>
        <w:color w:val="823F98"/>
        <w:sz w:val="16"/>
      </w:rPr>
      <w:t xml:space="preserve"> </w:t>
    </w:r>
    <w:r>
      <w:rPr>
        <w:rFonts w:ascii="Cambria" w:hAnsi="Cambria" w:hint="eastAsia"/>
        <w:color w:val="823F98"/>
        <w:sz w:val="16"/>
      </w:rPr>
      <w:t>t</w:t>
    </w:r>
    <w:r w:rsidR="00636983">
      <w:rPr>
        <w:rFonts w:ascii="Cambria" w:hAnsi="Cambria" w:hint="eastAsia"/>
        <w:color w:val="823F98"/>
        <w:sz w:val="16"/>
      </w:rPr>
      <w:t>husasttz@163.com</w:t>
    </w:r>
  </w:p>
  <w:p w:rsidR="0048224A" w:rsidRPr="0048224A" w:rsidRDefault="004822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3D" w:rsidRDefault="00A01F3D" w:rsidP="0048224A">
      <w:r>
        <w:separator/>
      </w:r>
    </w:p>
  </w:footnote>
  <w:footnote w:type="continuationSeparator" w:id="0">
    <w:p w:rsidR="00A01F3D" w:rsidRDefault="00A01F3D" w:rsidP="00482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4A" w:rsidRPr="00767E9C" w:rsidRDefault="005218A0" w:rsidP="0048224A">
    <w:pPr>
      <w:pStyle w:val="a3"/>
      <w:pBdr>
        <w:bottom w:val="single" w:sz="6" w:space="0" w:color="auto"/>
      </w:pBdr>
      <w:jc w:val="left"/>
      <w:rPr>
        <w:rFonts w:ascii="Cambria" w:hAnsi="Cambria"/>
        <w:color w:val="823F98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0" b="0"/>
          <wp:wrapNone/>
          <wp:docPr id="2" name="图片 1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24A" w:rsidRPr="00A21F33">
      <w:rPr>
        <w:rFonts w:ascii="Cambria" w:hAnsi="Cambria" w:hint="eastAsia"/>
        <w:color w:val="823F98"/>
        <w:sz w:val="24"/>
        <w:szCs w:val="24"/>
      </w:rPr>
      <w:t>清华大学</w:t>
    </w:r>
    <w:r w:rsidR="00742BAB">
      <w:rPr>
        <w:rFonts w:ascii="Cambria" w:hAnsi="Cambria" w:hint="eastAsia"/>
        <w:color w:val="823F98"/>
        <w:sz w:val="24"/>
        <w:szCs w:val="24"/>
      </w:rPr>
      <w:t>第</w:t>
    </w:r>
    <w:r w:rsidR="00F17428">
      <w:rPr>
        <w:rFonts w:ascii="Cambria" w:hAnsi="Cambria" w:hint="eastAsia"/>
        <w:color w:val="823F98"/>
        <w:sz w:val="24"/>
        <w:szCs w:val="24"/>
      </w:rPr>
      <w:t>三十</w:t>
    </w:r>
    <w:r w:rsidR="00A62DE9">
      <w:rPr>
        <w:rFonts w:ascii="Cambria" w:hAnsi="Cambria" w:hint="eastAsia"/>
        <w:color w:val="823F98"/>
        <w:sz w:val="24"/>
        <w:szCs w:val="24"/>
      </w:rPr>
      <w:t>六</w:t>
    </w:r>
    <w:r w:rsidR="0048224A">
      <w:rPr>
        <w:rFonts w:ascii="Cambria" w:hAnsi="Cambria" w:hint="eastAsia"/>
        <w:color w:val="823F98"/>
        <w:sz w:val="24"/>
        <w:szCs w:val="24"/>
      </w:rPr>
      <w:t>届“挑战杯”学生课外学术科技作品竞赛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B7"/>
    <w:rsid w:val="00033270"/>
    <w:rsid w:val="00097230"/>
    <w:rsid w:val="00117A7E"/>
    <w:rsid w:val="001842C1"/>
    <w:rsid w:val="002E0D10"/>
    <w:rsid w:val="00326436"/>
    <w:rsid w:val="00347949"/>
    <w:rsid w:val="003B19B7"/>
    <w:rsid w:val="004015E9"/>
    <w:rsid w:val="0048224A"/>
    <w:rsid w:val="004934F2"/>
    <w:rsid w:val="004F5067"/>
    <w:rsid w:val="005218A0"/>
    <w:rsid w:val="005F3073"/>
    <w:rsid w:val="00636983"/>
    <w:rsid w:val="006E00C2"/>
    <w:rsid w:val="00735C4B"/>
    <w:rsid w:val="00742BAB"/>
    <w:rsid w:val="008805E4"/>
    <w:rsid w:val="00910441"/>
    <w:rsid w:val="00926028"/>
    <w:rsid w:val="00942643"/>
    <w:rsid w:val="00977DF4"/>
    <w:rsid w:val="00990205"/>
    <w:rsid w:val="009B54EB"/>
    <w:rsid w:val="009C4034"/>
    <w:rsid w:val="009F0FC4"/>
    <w:rsid w:val="00A01F3D"/>
    <w:rsid w:val="00A62DE9"/>
    <w:rsid w:val="00A67707"/>
    <w:rsid w:val="00B218E8"/>
    <w:rsid w:val="00B4464B"/>
    <w:rsid w:val="00BE0C97"/>
    <w:rsid w:val="00C41EF4"/>
    <w:rsid w:val="00CE67B1"/>
    <w:rsid w:val="00D217A4"/>
    <w:rsid w:val="00E053EF"/>
    <w:rsid w:val="00EF3236"/>
    <w:rsid w:val="00F17428"/>
    <w:rsid w:val="00F23B9F"/>
    <w:rsid w:val="00F4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24B06-AF21-49E9-9B5A-1B48DA68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9B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82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8224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8224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482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038;&#20250;&#24037;&#20316;\28th&#26657;&#31185;&#21327;\09~10&#25361;&#25112;&#26479;\&#8220;&#25361;&#25112;&#26479;&#8221;&#35780;&#23457;\&#19968;&#36718;&#35780;&#23457;\&#21457;&#25918;&#33267;&#38498;&#31995;&#25991;&#20214;\&#28165;&#21326;&#22823;&#23398;&#31532;28&#23626;&#25361;&#25112;&#264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清华大学第28届挑战杯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>番茄花园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Dragon Loong</cp:lastModifiedBy>
  <cp:revision>9</cp:revision>
  <dcterms:created xsi:type="dcterms:W3CDTF">2015-11-15T16:45:00Z</dcterms:created>
  <dcterms:modified xsi:type="dcterms:W3CDTF">2018-03-06T15:36:00Z</dcterms:modified>
</cp:coreProperties>
</file>